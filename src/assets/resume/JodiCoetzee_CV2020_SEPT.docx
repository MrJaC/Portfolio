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7D99" w14:textId="77777777" w:rsidR="00816216" w:rsidRDefault="00AD7E0C" w:rsidP="00141A4C">
      <w:pPr>
        <w:pStyle w:val="Title"/>
      </w:pPr>
      <w:r>
        <w:t>Jodi Coetzee</w:t>
      </w:r>
    </w:p>
    <w:p w14:paraId="71774852" w14:textId="77777777" w:rsidR="00141A4C" w:rsidRDefault="00AD7E0C" w:rsidP="00141A4C">
      <w:r>
        <w:t>Midrand, Gauteng</w:t>
      </w:r>
      <w:r w:rsidR="00141A4C">
        <w:t> | </w:t>
      </w:r>
      <w:r>
        <w:t>0848838441</w:t>
      </w:r>
      <w:r w:rsidR="00141A4C">
        <w:t> | </w:t>
      </w:r>
      <w:hyperlink r:id="rId8" w:history="1">
        <w:r w:rsidRPr="00A02E17">
          <w:rPr>
            <w:rStyle w:val="Hyperlink"/>
          </w:rPr>
          <w:t>jodicoetzee@live.com</w:t>
        </w:r>
      </w:hyperlink>
      <w:r>
        <w:t xml:space="preserve"> </w:t>
      </w:r>
      <w:r w:rsidR="00796DB4">
        <w:t xml:space="preserve">| </w:t>
      </w:r>
    </w:p>
    <w:p w14:paraId="081E67A8" w14:textId="693E6EF2" w:rsidR="006270A9" w:rsidRDefault="00F11A19" w:rsidP="00141A4C">
      <w:pPr>
        <w:pStyle w:val="Heading1"/>
      </w:pPr>
      <w:r>
        <w:t>Summary</w:t>
      </w:r>
    </w:p>
    <w:p w14:paraId="763BA539" w14:textId="77777777" w:rsidR="00F11A19" w:rsidRDefault="00F11A19" w:rsidP="00141A4C">
      <w:pPr>
        <w:pStyle w:val="Heading1"/>
      </w:pPr>
    </w:p>
    <w:p w14:paraId="2B2C941D" w14:textId="77777777" w:rsidR="00C15C15" w:rsidRDefault="00F11A19" w:rsidP="00F11A19">
      <w:r>
        <w:t xml:space="preserve">I am a full stack developer who has experience in the full development of software applications from start to finish. </w:t>
      </w:r>
      <w:r w:rsidR="00971C3D">
        <w:t xml:space="preserve">I perform requirements gathering, estimating, </w:t>
      </w:r>
      <w:r w:rsidR="000F5614">
        <w:t xml:space="preserve">software </w:t>
      </w:r>
      <w:r w:rsidR="00971C3D">
        <w:t xml:space="preserve">development, milestone reviews, testing and delivery to </w:t>
      </w:r>
      <w:r w:rsidR="007F1B14">
        <w:t xml:space="preserve">backend </w:t>
      </w:r>
      <w:r w:rsidR="00971C3D">
        <w:t>host platforms and to the Apple and Google App Stores.</w:t>
      </w:r>
    </w:p>
    <w:p w14:paraId="09A0C632" w14:textId="683AE178" w:rsidR="00F11A19" w:rsidRPr="0004594D" w:rsidRDefault="00B75EE7" w:rsidP="00F11A19">
      <w:r>
        <w:t>In all my apps and websites I have worked closely with the clients to ensure they get a good product that meets their expectations.</w:t>
      </w:r>
    </w:p>
    <w:p w14:paraId="4E9974ED" w14:textId="77777777" w:rsidR="00F11A19" w:rsidRDefault="00F11A19" w:rsidP="00141A4C">
      <w:pPr>
        <w:pStyle w:val="Heading1"/>
      </w:pPr>
    </w:p>
    <w:p w14:paraId="40745E43" w14:textId="7E5139EB" w:rsidR="00503306" w:rsidRDefault="00643D9D" w:rsidP="00503306">
      <w:pPr>
        <w:pStyle w:val="Heading1"/>
      </w:pPr>
      <w:sdt>
        <w:sdtPr>
          <w:alias w:val="Experience:"/>
          <w:tag w:val="Experience:"/>
          <w:id w:val="171684534"/>
          <w:placeholder>
            <w:docPart w:val="9C9CF324FF2E4BA49BE5A19F4792FACC"/>
          </w:placeholder>
          <w:temporary/>
          <w:showingPlcHdr/>
        </w:sdtPr>
        <w:sdtEndPr/>
        <w:sdtContent>
          <w:r w:rsidR="00503306">
            <w:t>Experience</w:t>
          </w:r>
        </w:sdtContent>
      </w:sdt>
    </w:p>
    <w:p w14:paraId="0646BC63" w14:textId="4D474769" w:rsidR="00971C3D" w:rsidRDefault="00971C3D" w:rsidP="00503306">
      <w:pPr>
        <w:pStyle w:val="Heading1"/>
      </w:pPr>
    </w:p>
    <w:p w14:paraId="7DA4E378" w14:textId="534093EA" w:rsidR="0055323C" w:rsidRDefault="0055323C" w:rsidP="0055323C">
      <w:pPr>
        <w:pStyle w:val="Heading2"/>
      </w:pPr>
      <w:r>
        <w:t>Mobile DEVELOPER | DRIVERS LICENCE and SA ID scanner | AUGUST 2020</w:t>
      </w:r>
    </w:p>
    <w:p w14:paraId="39B773C5" w14:textId="5AB88DBC" w:rsidR="0055323C" w:rsidRPr="009E278D" w:rsidRDefault="0055323C" w:rsidP="0055323C">
      <w:pPr>
        <w:pStyle w:val="ListBullet"/>
      </w:pPr>
      <w:r>
        <w:t>Technologies used</w:t>
      </w:r>
      <w:r w:rsidRPr="00F11A19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Android Studio</w:t>
      </w:r>
      <w:r w:rsidR="00C15C15">
        <w:rPr>
          <w:rFonts w:ascii="Segoe UI" w:hAnsi="Segoe UI" w:cs="Segoe UI"/>
          <w:sz w:val="21"/>
          <w:szCs w:val="21"/>
          <w:shd w:val="clear" w:color="auto" w:fill="FFFFFF"/>
        </w:rPr>
        <w:t xml:space="preserve"> | JAVA</w:t>
      </w:r>
    </w:p>
    <w:p w14:paraId="5265ABA0" w14:textId="0F80977F" w:rsidR="0055323C" w:rsidRPr="00971C3D" w:rsidRDefault="0055323C" w:rsidP="0055323C">
      <w:pPr>
        <w:pStyle w:val="ListBullet"/>
      </w:pPr>
      <w:r>
        <w:t>Problem: Client needed to supply barcode scanners to various location’s but the South African driver’s license barcode is encrypted</w:t>
      </w:r>
    </w:p>
    <w:p w14:paraId="428B6DDF" w14:textId="6F775B5C" w:rsidR="0055323C" w:rsidRDefault="0055323C" w:rsidP="00000B5F">
      <w:pPr>
        <w:pStyle w:val="ListBullet"/>
      </w:pPr>
      <w:r>
        <w:t>Solution: Created an android package that Honeywell scanners can use to decrypt the SA driver’s license and enable storage of driver license details in their online database.</w:t>
      </w:r>
    </w:p>
    <w:p w14:paraId="50F8D314" w14:textId="77777777" w:rsidR="0055323C" w:rsidRDefault="0055323C" w:rsidP="0055323C">
      <w:pPr>
        <w:pStyle w:val="ListBullet"/>
        <w:numPr>
          <w:ilvl w:val="0"/>
          <w:numId w:val="0"/>
        </w:numPr>
        <w:ind w:left="216"/>
      </w:pPr>
    </w:p>
    <w:p w14:paraId="2362843C" w14:textId="2E835DB4" w:rsidR="009E278D" w:rsidRDefault="009E278D" w:rsidP="009E278D">
      <w:pPr>
        <w:pStyle w:val="Heading2"/>
      </w:pPr>
      <w:r>
        <w:t xml:space="preserve">Mobile DEVELOPER | </w:t>
      </w:r>
      <w:r w:rsidR="00316B11">
        <w:t>OIL&amp;GAS Connect</w:t>
      </w:r>
      <w:r>
        <w:t>| January 2020 –ONGOING</w:t>
      </w:r>
    </w:p>
    <w:p w14:paraId="46526835" w14:textId="3A93B3B1" w:rsidR="00F11A19" w:rsidRPr="009E278D" w:rsidRDefault="009E278D" w:rsidP="009E278D">
      <w:pPr>
        <w:pStyle w:val="ListBullet"/>
      </w:pPr>
      <w:r>
        <w:t>Technologies used</w:t>
      </w:r>
      <w:r w:rsidRPr="00F11A19">
        <w:rPr>
          <w:rFonts w:ascii="Segoe UI" w:hAnsi="Segoe UI" w:cs="Segoe UI"/>
          <w:sz w:val="21"/>
          <w:szCs w:val="21"/>
          <w:shd w:val="clear" w:color="auto" w:fill="FFFFFF"/>
        </w:rPr>
        <w:t>: Laravel</w:t>
      </w:r>
      <w:r w:rsidR="009B0287">
        <w:rPr>
          <w:rFonts w:ascii="Segoe UI" w:hAnsi="Segoe UI" w:cs="Segoe UI"/>
          <w:sz w:val="21"/>
          <w:szCs w:val="21"/>
          <w:shd w:val="clear" w:color="auto" w:fill="FFFFFF"/>
        </w:rPr>
        <w:t xml:space="preserve"> framework</w:t>
      </w:r>
      <w:r w:rsidRPr="00F11A19">
        <w:rPr>
          <w:rFonts w:ascii="Segoe UI" w:hAnsi="Segoe UI" w:cs="Segoe UI"/>
          <w:sz w:val="21"/>
          <w:szCs w:val="21"/>
          <w:shd w:val="clear" w:color="auto" w:fill="FFFFFF"/>
        </w:rPr>
        <w:t xml:space="preserve"> (PHP / HTML / CSS / J</w:t>
      </w:r>
      <w:r w:rsidR="00433A4C">
        <w:rPr>
          <w:rFonts w:ascii="Segoe UI" w:hAnsi="Segoe UI" w:cs="Segoe UI"/>
          <w:sz w:val="21"/>
          <w:szCs w:val="21"/>
          <w:shd w:val="clear" w:color="auto" w:fill="FFFFFF"/>
        </w:rPr>
        <w:t>ava</w:t>
      </w:r>
      <w:r w:rsidRPr="00F11A19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433A4C">
        <w:rPr>
          <w:rFonts w:ascii="Segoe UI" w:hAnsi="Segoe UI" w:cs="Segoe UI"/>
          <w:sz w:val="21"/>
          <w:szCs w:val="21"/>
          <w:shd w:val="clear" w:color="auto" w:fill="FFFFFF"/>
        </w:rPr>
        <w:t>cript</w:t>
      </w:r>
      <w:r w:rsidRPr="00F11A19">
        <w:rPr>
          <w:rFonts w:ascii="Segoe UI" w:hAnsi="Segoe UI" w:cs="Segoe UI"/>
          <w:sz w:val="21"/>
          <w:szCs w:val="21"/>
          <w:shd w:val="clear" w:color="auto" w:fill="FFFFFF"/>
        </w:rPr>
        <w:t xml:space="preserve"> ), Ionic 4/5 (Angular / JS / CSS / HTML </w:t>
      </w:r>
      <w:r w:rsidR="0065683F">
        <w:rPr>
          <w:rFonts w:ascii="Segoe UI" w:hAnsi="Segoe UI" w:cs="Segoe UI"/>
          <w:sz w:val="21"/>
          <w:szCs w:val="21"/>
          <w:shd w:val="clear" w:color="auto" w:fill="FFFFFF"/>
        </w:rPr>
        <w:t>/ GIT</w:t>
      </w:r>
      <w:r w:rsidRPr="00F11A19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0D79956A" w14:textId="77777777" w:rsidR="00971C3D" w:rsidRDefault="009E278D" w:rsidP="00971C3D">
      <w:pPr>
        <w:pStyle w:val="ListBullet"/>
      </w:pPr>
      <w:r w:rsidRPr="009E278D">
        <w:t xml:space="preserve">Current project: Building an eCommerce solution to provide products to consumers via a mobile </w:t>
      </w:r>
      <w:r w:rsidRPr="00971C3D">
        <w:t>application.</w:t>
      </w:r>
      <w:r w:rsidR="00F11A19" w:rsidRPr="00971C3D">
        <w:t xml:space="preserve"> </w:t>
      </w:r>
    </w:p>
    <w:p w14:paraId="2C650513" w14:textId="09818C16" w:rsidR="009E278D" w:rsidRPr="00971C3D" w:rsidRDefault="00F11A19" w:rsidP="00971C3D">
      <w:pPr>
        <w:pStyle w:val="ListBullet"/>
      </w:pPr>
      <w:r w:rsidRPr="00971C3D">
        <w:t>The system entails a web administration backend, a customer app, a seller</w:t>
      </w:r>
      <w:r w:rsidR="00971C3D">
        <w:t xml:space="preserve"> app and a delivery tracking system</w:t>
      </w:r>
      <w:r w:rsidRPr="00971C3D">
        <w:t xml:space="preserve">. </w:t>
      </w:r>
    </w:p>
    <w:p w14:paraId="64C3ADFF" w14:textId="38BEAEDA" w:rsidR="00971C3D" w:rsidRPr="00971C3D" w:rsidRDefault="00971C3D" w:rsidP="00971C3D">
      <w:pPr>
        <w:pStyle w:val="ListBullet"/>
      </w:pPr>
      <w:r w:rsidRPr="00971C3D">
        <w:t>App will be tested and packaged for App store and Google Play store.</w:t>
      </w:r>
    </w:p>
    <w:p w14:paraId="2E97B7F9" w14:textId="77777777" w:rsidR="00971C3D" w:rsidRPr="009E278D" w:rsidRDefault="00971C3D" w:rsidP="00971C3D">
      <w:pPr>
        <w:pStyle w:val="ListBullet"/>
        <w:numPr>
          <w:ilvl w:val="0"/>
          <w:numId w:val="0"/>
        </w:numPr>
        <w:ind w:left="216"/>
      </w:pPr>
    </w:p>
    <w:p w14:paraId="0FF6A28D" w14:textId="4FF00A4E" w:rsidR="0004594D" w:rsidRDefault="0004594D" w:rsidP="0004594D">
      <w:pPr>
        <w:pStyle w:val="Heading2"/>
      </w:pPr>
      <w:r>
        <w:t>Mobile DEVELOPER | Zwane squ</w:t>
      </w:r>
      <w:r w:rsidR="00F11A19">
        <w:t>A</w:t>
      </w:r>
      <w:r>
        <w:t>red trucking | September 2019 –november 2019</w:t>
      </w:r>
    </w:p>
    <w:p w14:paraId="0CF80201" w14:textId="4DCC1DA8" w:rsidR="009E278D" w:rsidRPr="00F11A19" w:rsidRDefault="009E278D" w:rsidP="009E278D">
      <w:pPr>
        <w:pStyle w:val="ListBullet"/>
      </w:pPr>
      <w:r>
        <w:t>Technologies used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9E278D">
        <w:rPr>
          <w:rFonts w:ascii="Segoe UI" w:hAnsi="Segoe UI" w:cs="Segoe UI"/>
          <w:sz w:val="21"/>
          <w:szCs w:val="21"/>
          <w:shd w:val="clear" w:color="auto" w:fill="FFFFFF"/>
        </w:rPr>
        <w:t>Ionic 4, Angular, HTML, CSS, JSON</w:t>
      </w:r>
      <w:r w:rsidR="0065683F">
        <w:rPr>
          <w:rFonts w:ascii="Segoe UI" w:hAnsi="Segoe UI" w:cs="Segoe UI"/>
          <w:sz w:val="21"/>
          <w:szCs w:val="21"/>
          <w:shd w:val="clear" w:color="auto" w:fill="FFFFFF"/>
        </w:rPr>
        <w:t>, GIT</w:t>
      </w:r>
      <w:r w:rsidR="00971C3D">
        <w:rPr>
          <w:rFonts w:ascii="Segoe UI" w:hAnsi="Segoe UI" w:cs="Segoe UI"/>
          <w:sz w:val="21"/>
          <w:szCs w:val="21"/>
          <w:shd w:val="clear" w:color="auto" w:fill="FFFFFF"/>
        </w:rPr>
        <w:t xml:space="preserve">. App </w:t>
      </w:r>
      <w:r w:rsidR="00F11A19">
        <w:rPr>
          <w:rFonts w:ascii="Segoe UI" w:hAnsi="Segoe UI" w:cs="Segoe UI"/>
          <w:sz w:val="21"/>
          <w:szCs w:val="21"/>
          <w:shd w:val="clear" w:color="auto" w:fill="FFFFFF"/>
        </w:rPr>
        <w:t xml:space="preserve">packaged </w:t>
      </w:r>
      <w:r w:rsidR="00971C3D">
        <w:rPr>
          <w:rFonts w:ascii="Segoe UI" w:hAnsi="Segoe UI" w:cs="Segoe UI"/>
          <w:sz w:val="21"/>
          <w:szCs w:val="21"/>
          <w:shd w:val="clear" w:color="auto" w:fill="FFFFFF"/>
        </w:rPr>
        <w:t>for App store</w:t>
      </w:r>
      <w:r w:rsidR="00F11A19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971C3D">
        <w:rPr>
          <w:rFonts w:ascii="Segoe UI" w:hAnsi="Segoe UI" w:cs="Segoe UI"/>
          <w:sz w:val="21"/>
          <w:szCs w:val="21"/>
          <w:shd w:val="clear" w:color="auto" w:fill="FFFFFF"/>
        </w:rPr>
        <w:t>Google Play store.</w:t>
      </w:r>
    </w:p>
    <w:p w14:paraId="6BB3F661" w14:textId="299E73A1" w:rsidR="00F11A19" w:rsidRDefault="009E278D" w:rsidP="009E278D">
      <w:pPr>
        <w:pStyle w:val="ListBullet"/>
      </w:pPr>
      <w:r w:rsidRPr="009E278D">
        <w:t>Th</w:t>
      </w:r>
      <w:r w:rsidR="00F11A19">
        <w:t>e purpose of this application is</w:t>
      </w:r>
      <w:r w:rsidRPr="009E278D">
        <w:t xml:space="preserve"> to manage </w:t>
      </w:r>
      <w:r w:rsidR="00F11A19">
        <w:t xml:space="preserve">truck driving </w:t>
      </w:r>
      <w:r w:rsidRPr="009E278D">
        <w:t>employees</w:t>
      </w:r>
      <w:r w:rsidR="00F11A19">
        <w:t>. The app captures trips date such as load waybills, petrol and delivery documents.</w:t>
      </w:r>
    </w:p>
    <w:p w14:paraId="337EB755" w14:textId="03DDAAF7" w:rsidR="009E278D" w:rsidRDefault="00F11A19" w:rsidP="009E278D">
      <w:pPr>
        <w:pStyle w:val="ListBullet"/>
      </w:pPr>
      <w:r>
        <w:t>It is designed to allow the business owner</w:t>
      </w:r>
      <w:r w:rsidR="009E278D" w:rsidRPr="009E278D">
        <w:t xml:space="preserve"> </w:t>
      </w:r>
      <w:r>
        <w:t>to report on truck driver productivity with the ability to view their weekly/monthly trip lists, create reports and perform invoicing.</w:t>
      </w:r>
    </w:p>
    <w:p w14:paraId="4A2557C9" w14:textId="7E09ECAE" w:rsidR="00AB538E" w:rsidRDefault="00AB538E" w:rsidP="009E278D">
      <w:pPr>
        <w:pStyle w:val="ListBullet"/>
      </w:pPr>
      <w:r>
        <w:t xml:space="preserve">URL: </w:t>
      </w:r>
      <w:hyperlink r:id="rId9" w:history="1">
        <w:r>
          <w:rPr>
            <w:rStyle w:val="Hyperlink"/>
          </w:rPr>
          <w:t>https://play.google.com/store/apps/details?id=com.zst.app&amp;hl=en_ZA</w:t>
        </w:r>
      </w:hyperlink>
    </w:p>
    <w:p w14:paraId="6B581E85" w14:textId="77777777" w:rsidR="00971C3D" w:rsidRPr="009E278D" w:rsidRDefault="00971C3D" w:rsidP="00971C3D">
      <w:pPr>
        <w:pStyle w:val="ListBullet"/>
        <w:numPr>
          <w:ilvl w:val="0"/>
          <w:numId w:val="0"/>
        </w:numPr>
        <w:ind w:left="216"/>
      </w:pPr>
    </w:p>
    <w:p w14:paraId="54602C5A" w14:textId="55D964A3" w:rsidR="0004594D" w:rsidRDefault="0004594D" w:rsidP="0004594D">
      <w:pPr>
        <w:pStyle w:val="Heading2"/>
      </w:pPr>
      <w:r>
        <w:lastRenderedPageBreak/>
        <w:t>Web DEVELOPER | InTouch Advertising | June 2019 – JuLY 2019</w:t>
      </w:r>
    </w:p>
    <w:p w14:paraId="6A1BD886" w14:textId="712D4D5A" w:rsidR="0004594D" w:rsidRPr="0004594D" w:rsidRDefault="0004594D" w:rsidP="00971C3D">
      <w:pPr>
        <w:pStyle w:val="ListBullet"/>
      </w:pPr>
      <w:r>
        <w:t>Intouch Advertising WordPress Website</w:t>
      </w:r>
    </w:p>
    <w:p w14:paraId="3FBD3272" w14:textId="428ED997" w:rsidR="0004594D" w:rsidRDefault="0004594D" w:rsidP="00971C3D">
      <w:pPr>
        <w:pStyle w:val="ListBullet"/>
      </w:pPr>
      <w:r w:rsidRPr="0004594D">
        <w:t>Built using a template for a brochure website to display and explain the Intouch Advertising mobile application.</w:t>
      </w:r>
    </w:p>
    <w:p w14:paraId="7D3E4726" w14:textId="5F75BEE8" w:rsidR="0004594D" w:rsidRDefault="0004594D" w:rsidP="00971C3D">
      <w:pPr>
        <w:pStyle w:val="ListBullet"/>
      </w:pPr>
      <w:r>
        <w:t xml:space="preserve">URL: </w:t>
      </w:r>
      <w:hyperlink r:id="rId10" w:history="1">
        <w:r>
          <w:rPr>
            <w:rStyle w:val="Hyperlink"/>
          </w:rPr>
          <w:t>https://intouchadvertising.co.za/</w:t>
        </w:r>
      </w:hyperlink>
      <w:r>
        <w:t xml:space="preserve"> </w:t>
      </w:r>
    </w:p>
    <w:p w14:paraId="1092D092" w14:textId="77777777" w:rsidR="00971C3D" w:rsidRPr="0004594D" w:rsidRDefault="00971C3D" w:rsidP="00971C3D">
      <w:pPr>
        <w:pStyle w:val="ListBullet"/>
        <w:numPr>
          <w:ilvl w:val="0"/>
          <w:numId w:val="0"/>
        </w:numPr>
        <w:ind w:left="216"/>
      </w:pPr>
    </w:p>
    <w:p w14:paraId="4D39F982" w14:textId="6E46EED5" w:rsidR="00FA3848" w:rsidRDefault="00971C3D" w:rsidP="0004594D">
      <w:pPr>
        <w:pStyle w:val="Heading2"/>
      </w:pPr>
      <w:r>
        <w:t xml:space="preserve">Web and </w:t>
      </w:r>
      <w:r w:rsidR="00FA3848">
        <w:t>MOBILE DEVELOPER | InTouch Advertising | Febuary 2019 – June 2019</w:t>
      </w:r>
    </w:p>
    <w:p w14:paraId="20894572" w14:textId="132906EC" w:rsidR="00FA3848" w:rsidRPr="0004594D" w:rsidRDefault="00971C3D" w:rsidP="00842202">
      <w:pPr>
        <w:pStyle w:val="ListBullet"/>
      </w:pPr>
      <w:r>
        <w:t xml:space="preserve">For Mobile - </w:t>
      </w:r>
      <w:r w:rsidR="0004594D">
        <w:t>Technologies used</w:t>
      </w:r>
      <w:r w:rsidR="0004594D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04594D" w:rsidRPr="0004594D">
        <w:rPr>
          <w:rFonts w:ascii="Segoe UI" w:hAnsi="Segoe UI" w:cs="Segoe UI"/>
          <w:sz w:val="21"/>
          <w:szCs w:val="21"/>
          <w:shd w:val="clear" w:color="auto" w:fill="FFFFFF"/>
        </w:rPr>
        <w:t xml:space="preserve">AngularJS, HTML, CSS, Ionic V3 (Framework), MVC, </w:t>
      </w:r>
      <w:r w:rsidR="009B0287" w:rsidRPr="0004594D">
        <w:rPr>
          <w:rFonts w:ascii="Segoe UI" w:hAnsi="Segoe UI" w:cs="Segoe UI"/>
          <w:sz w:val="21"/>
          <w:szCs w:val="21"/>
          <w:shd w:val="clear" w:color="auto" w:fill="FFFFFF"/>
        </w:rPr>
        <w:t>and JSON</w:t>
      </w:r>
      <w:r w:rsidR="0004594D" w:rsidRPr="0004594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2B7E03D" w14:textId="03B3C09B" w:rsidR="0004594D" w:rsidRDefault="0004594D" w:rsidP="00842202">
      <w:pPr>
        <w:pStyle w:val="ListBullet"/>
      </w:pPr>
      <w:r w:rsidRPr="0004594D">
        <w:t>Ionic V3 to build a hybrid mobile application for both iOS and Android.</w:t>
      </w:r>
    </w:p>
    <w:p w14:paraId="21F0B940" w14:textId="42D1B533" w:rsidR="0004594D" w:rsidRDefault="0004594D" w:rsidP="00842202">
      <w:pPr>
        <w:pStyle w:val="ListBullet"/>
      </w:pPr>
      <w:r>
        <w:t xml:space="preserve">URL: </w:t>
      </w:r>
      <w:hyperlink r:id="rId11" w:history="1">
        <w:r w:rsidRPr="00440C7E">
          <w:rPr>
            <w:rStyle w:val="Hyperlink"/>
          </w:rPr>
          <w:t>https://play.google.com/store/apps/details?id=com.intoucheastrand.intoucheastrandapp</w:t>
        </w:r>
      </w:hyperlink>
    </w:p>
    <w:p w14:paraId="493A1D71" w14:textId="32921249" w:rsidR="00FA3848" w:rsidRDefault="00971C3D" w:rsidP="00FA3848">
      <w:pPr>
        <w:pStyle w:val="ListBullet"/>
      </w:pPr>
      <w:r>
        <w:t xml:space="preserve">For Web - </w:t>
      </w:r>
      <w:r w:rsidR="00FA3848">
        <w:t xml:space="preserve">Technologies used: </w:t>
      </w:r>
      <w:r w:rsidR="00FA3848" w:rsidRPr="00FA3848">
        <w:t>PHP, MySQL, HTML, CSS (Bootstrap 3.3.7), JavaScript, CodeIgniter (Framework), MVC.</w:t>
      </w:r>
    </w:p>
    <w:p w14:paraId="17C58706" w14:textId="5960FA29" w:rsidR="00FA3848" w:rsidRPr="00FA3848" w:rsidRDefault="00FA3848" w:rsidP="00FA3848">
      <w:pPr>
        <w:pStyle w:val="ListBullet"/>
      </w:pPr>
      <w:r w:rsidRPr="00FA3848">
        <w:t>Built a CRMS for the client to allow for adding in providers/categories/subcategories and be able to review (basic)analytics for each provider.</w:t>
      </w:r>
    </w:p>
    <w:p w14:paraId="288E745A" w14:textId="398C48E6" w:rsidR="00842202" w:rsidRDefault="00842202" w:rsidP="00196903">
      <w:pPr>
        <w:pStyle w:val="Heading2"/>
      </w:pPr>
      <w:r>
        <w:t>WEB DEVELOPER | AWCI INSTITUTE |OCTOBER 2018 – NOVEMBER 2018</w:t>
      </w:r>
    </w:p>
    <w:p w14:paraId="55D56D54" w14:textId="3FD2D0CD" w:rsidR="00842202" w:rsidRDefault="00842202" w:rsidP="006C3878">
      <w:pPr>
        <w:pStyle w:val="ListBullet"/>
      </w:pPr>
      <w:r>
        <w:t>Technologies used: WordPress Framework , PHP, HTML , CSS , Photoshop</w:t>
      </w:r>
    </w:p>
    <w:p w14:paraId="15A11234" w14:textId="183B9D6A" w:rsidR="00842202" w:rsidRDefault="00842202" w:rsidP="006C3878">
      <w:pPr>
        <w:pStyle w:val="ListBullet"/>
      </w:pPr>
      <w:r w:rsidRPr="00842202">
        <w:t>AWCI required a new website for their education company. Using WordPress for the platform, I built the website to the requirements provided by AWCI.</w:t>
      </w:r>
    </w:p>
    <w:p w14:paraId="7C1A1B36" w14:textId="77777777" w:rsidR="00971C3D" w:rsidRPr="00842202" w:rsidRDefault="00971C3D" w:rsidP="00971C3D">
      <w:pPr>
        <w:pStyle w:val="ListBullet"/>
        <w:numPr>
          <w:ilvl w:val="0"/>
          <w:numId w:val="0"/>
        </w:numPr>
        <w:ind w:left="216"/>
      </w:pPr>
    </w:p>
    <w:p w14:paraId="4B511378" w14:textId="7DF7DAB6" w:rsidR="00196903" w:rsidRDefault="00196903" w:rsidP="00196903">
      <w:pPr>
        <w:pStyle w:val="Heading2"/>
      </w:pPr>
      <w:r>
        <w:t xml:space="preserve">web developer | THESERVICEHUB |JUNE 2018 – </w:t>
      </w:r>
      <w:r w:rsidR="00842202">
        <w:t>NOVEMBER 2018</w:t>
      </w:r>
    </w:p>
    <w:p w14:paraId="0064C85A" w14:textId="77777777" w:rsidR="00196903" w:rsidRDefault="00196903" w:rsidP="00196903">
      <w:pPr>
        <w:pStyle w:val="ListBullet"/>
      </w:pPr>
      <w:r>
        <w:t>Technologies used: PHP, MySQL, HTML, CSS (Bootstrap 3.3.5), JavaScript, CodeIgniter (Framework), MVC.</w:t>
      </w:r>
    </w:p>
    <w:p w14:paraId="3566CB6F" w14:textId="77777777" w:rsidR="00196903" w:rsidRDefault="00196903" w:rsidP="00196903">
      <w:pPr>
        <w:pStyle w:val="ListBullet"/>
      </w:pPr>
      <w:r>
        <w:t xml:space="preserve">The client requested changes/bug fixes to their current CRM, afterwards it was deemed necessary to rebuild the CRM to allow flexible changes and ease of use. </w:t>
      </w:r>
    </w:p>
    <w:p w14:paraId="439737A5" w14:textId="77777777" w:rsidR="00196903" w:rsidRPr="00196903" w:rsidRDefault="00196903" w:rsidP="00196903">
      <w:pPr>
        <w:pStyle w:val="ListBullet"/>
        <w:rPr>
          <w:rStyle w:val="Hyperlink"/>
          <w:color w:val="404040" w:themeColor="text1" w:themeTint="BF"/>
          <w:u w:val="none"/>
        </w:rPr>
      </w:pPr>
      <w:r>
        <w:t xml:space="preserve">Website Link – </w:t>
      </w:r>
      <w:hyperlink r:id="rId12" w:history="1">
        <w:r w:rsidRPr="00C12434">
          <w:rPr>
            <w:rStyle w:val="Hyperlink"/>
          </w:rPr>
          <w:t>http://theservicehub.co.za/admin</w:t>
        </w:r>
      </w:hyperlink>
      <w:r>
        <w:rPr>
          <w:rStyle w:val="Hyperlink"/>
        </w:rPr>
        <w:t xml:space="preserve"> </w:t>
      </w:r>
    </w:p>
    <w:p w14:paraId="1B3E8066" w14:textId="77777777" w:rsidR="00196903" w:rsidRDefault="00196903" w:rsidP="00196903">
      <w:pPr>
        <w:pStyle w:val="ListBullet"/>
        <w:numPr>
          <w:ilvl w:val="0"/>
          <w:numId w:val="0"/>
        </w:numPr>
      </w:pPr>
      <w:r>
        <w:rPr>
          <w:rStyle w:val="Hyperlink"/>
        </w:rPr>
        <w:t xml:space="preserve"> </w:t>
      </w:r>
      <w:r>
        <w:t xml:space="preserve"> </w:t>
      </w:r>
    </w:p>
    <w:p w14:paraId="47D07929" w14:textId="77777777" w:rsidR="009B5020" w:rsidRDefault="009B5020" w:rsidP="009B5020">
      <w:pPr>
        <w:pStyle w:val="Heading2"/>
      </w:pPr>
      <w:r>
        <w:t>web developer | </w:t>
      </w:r>
      <w:r w:rsidR="00907010">
        <w:t>AWCIPROPERTy</w:t>
      </w:r>
      <w:r>
        <w:t> |</w:t>
      </w:r>
      <w:r w:rsidR="00907010">
        <w:t>april</w:t>
      </w:r>
      <w:r>
        <w:t xml:space="preserve"> 201</w:t>
      </w:r>
      <w:r w:rsidR="00907010">
        <w:t>8</w:t>
      </w:r>
      <w:r>
        <w:t xml:space="preserve"> – </w:t>
      </w:r>
      <w:r w:rsidR="00907010">
        <w:t>may</w:t>
      </w:r>
      <w:r>
        <w:t xml:space="preserve"> 201</w:t>
      </w:r>
      <w:r w:rsidR="00907010">
        <w:t>8</w:t>
      </w:r>
    </w:p>
    <w:p w14:paraId="23C4E4E6" w14:textId="77777777" w:rsidR="00907010" w:rsidRDefault="00907010" w:rsidP="00907010">
      <w:pPr>
        <w:pStyle w:val="ListBullet"/>
      </w:pPr>
      <w:r>
        <w:t xml:space="preserve">AWCI required a new and fresh look for their company website. </w:t>
      </w:r>
      <w:r w:rsidR="00196903">
        <w:t>I</w:t>
      </w:r>
      <w:r>
        <w:t xml:space="preserve"> decided to go with WordPress as they were familiar with the platform. The requirements were to be able to show case their properties and </w:t>
      </w:r>
      <w:r w:rsidR="00196903">
        <w:t xml:space="preserve">for their employees to login and update page content when needed. </w:t>
      </w:r>
    </w:p>
    <w:p w14:paraId="538E1E93" w14:textId="77777777" w:rsidR="009B5020" w:rsidRDefault="009B5020" w:rsidP="00907010">
      <w:pPr>
        <w:pStyle w:val="ListBullet"/>
      </w:pPr>
      <w:r>
        <w:t xml:space="preserve">Website Link – </w:t>
      </w:r>
      <w:r w:rsidR="00907010" w:rsidRPr="00907010">
        <w:rPr>
          <w:rStyle w:val="Hyperlink"/>
        </w:rPr>
        <w:t>http://awciproperty.co.za</w:t>
      </w:r>
      <w:r w:rsidR="00907010">
        <w:rPr>
          <w:rStyle w:val="Hyperlink"/>
        </w:rPr>
        <w:t xml:space="preserve"> </w:t>
      </w:r>
      <w:r>
        <w:t xml:space="preserve"> </w:t>
      </w:r>
    </w:p>
    <w:p w14:paraId="0E37D123" w14:textId="77777777" w:rsidR="009B5020" w:rsidRDefault="009B5020" w:rsidP="00503306">
      <w:pPr>
        <w:pStyle w:val="Heading2"/>
      </w:pPr>
    </w:p>
    <w:p w14:paraId="0E5ED621" w14:textId="77777777" w:rsidR="00503306" w:rsidRDefault="00503306" w:rsidP="00503306">
      <w:pPr>
        <w:pStyle w:val="Heading2"/>
      </w:pPr>
      <w:r>
        <w:t>web developer | Venomous-ink | january 2016 – September 2016</w:t>
      </w:r>
    </w:p>
    <w:p w14:paraId="67495C1E" w14:textId="77777777" w:rsidR="00503306" w:rsidRDefault="00503306" w:rsidP="00503306">
      <w:pPr>
        <w:pStyle w:val="ListBullet"/>
      </w:pPr>
      <w:r>
        <w:t xml:space="preserve">A Sydney based tattoo studio contacted me about rebuilding their website which was to include both a portfolio and an ecommerce store. The requirements were to have a simple to use website to allow artists to upload their work and to update page content. V-INK decided on using a template which I configured, installed and edited to their needs. </w:t>
      </w:r>
    </w:p>
    <w:p w14:paraId="045FEA95" w14:textId="77777777" w:rsidR="00503306" w:rsidRDefault="00503306" w:rsidP="00503306">
      <w:pPr>
        <w:pStyle w:val="ListBullet"/>
      </w:pPr>
      <w:r>
        <w:t xml:space="preserve">Website Link – </w:t>
      </w:r>
      <w:hyperlink r:id="rId13" w:history="1">
        <w:r w:rsidRPr="00A02E17">
          <w:rPr>
            <w:rStyle w:val="Hyperlink"/>
          </w:rPr>
          <w:t>http://v-ink.com.au</w:t>
        </w:r>
      </w:hyperlink>
      <w:r>
        <w:t xml:space="preserve"> </w:t>
      </w:r>
    </w:p>
    <w:p w14:paraId="6EB6F705" w14:textId="77777777" w:rsidR="00FB58BD" w:rsidRDefault="00FB58BD" w:rsidP="00FB58BD">
      <w:pPr>
        <w:pStyle w:val="ListBullet"/>
        <w:numPr>
          <w:ilvl w:val="0"/>
          <w:numId w:val="0"/>
        </w:numPr>
        <w:ind w:left="216" w:hanging="216"/>
      </w:pPr>
    </w:p>
    <w:p w14:paraId="7C2F710D" w14:textId="77777777" w:rsidR="00503306" w:rsidRDefault="00503306" w:rsidP="00503306">
      <w:pPr>
        <w:pStyle w:val="Heading2"/>
      </w:pPr>
      <w:r>
        <w:lastRenderedPageBreak/>
        <w:t>web developer | tattoodirectory | february 2016</w:t>
      </w:r>
    </w:p>
    <w:p w14:paraId="4310F1D7" w14:textId="77777777" w:rsidR="00503306" w:rsidRDefault="00503306" w:rsidP="00503306">
      <w:pPr>
        <w:pStyle w:val="ListBullet"/>
      </w:pPr>
      <w:r>
        <w:t>The client contacted me on updated repairing his WordPress template that he installed. I fixed navigational items, changed layouts, updated content and added various items as well doing WordPress updates and database backups.</w:t>
      </w:r>
    </w:p>
    <w:p w14:paraId="7C1A9128" w14:textId="77777777" w:rsidR="00503306" w:rsidRDefault="00503306" w:rsidP="00503306">
      <w:pPr>
        <w:pStyle w:val="ListBullet"/>
      </w:pPr>
      <w:r>
        <w:t xml:space="preserve">Website Link – </w:t>
      </w:r>
      <w:hyperlink r:id="rId14" w:history="1">
        <w:r w:rsidRPr="00A02E17">
          <w:rPr>
            <w:rStyle w:val="Hyperlink"/>
          </w:rPr>
          <w:t>http://tattoodirectory.com.au</w:t>
        </w:r>
      </w:hyperlink>
      <w:r>
        <w:t xml:space="preserve"> </w:t>
      </w:r>
    </w:p>
    <w:sdt>
      <w:sdtPr>
        <w:alias w:val="Education:"/>
        <w:tag w:val="Education:"/>
        <w:id w:val="807127995"/>
        <w:placeholder>
          <w:docPart w:val="7A8CDA47EA1F4F8483244691C7CCBBE2"/>
        </w:placeholder>
        <w:temporary/>
        <w:showingPlcHdr/>
      </w:sdtPr>
      <w:sdtEndPr/>
      <w:sdtContent>
        <w:p w14:paraId="223F9362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C05E725" w14:textId="77777777" w:rsidR="003F6F0E" w:rsidRDefault="003F6F0E" w:rsidP="003F6F0E">
      <w:pPr>
        <w:pStyle w:val="Heading2"/>
      </w:pPr>
      <w:r w:rsidRPr="003F6F0E">
        <w:t>Microsoft Technology Associate: HTML5 Application Development Fundamentals</w:t>
      </w:r>
      <w:r>
        <w:t xml:space="preserve"> | </w:t>
      </w:r>
      <w:r w:rsidR="00503306">
        <w:tab/>
      </w:r>
      <w:r>
        <w:t>april 29</w:t>
      </w:r>
      <w:r w:rsidRPr="003F6F0E">
        <w:rPr>
          <w:vertAlign w:val="superscript"/>
        </w:rPr>
        <w:t>th</w:t>
      </w:r>
      <w:r>
        <w:t xml:space="preserve"> 2016 ULTIMO –</w:t>
      </w:r>
      <w:r w:rsidR="00503306">
        <w:t xml:space="preserve"> </w:t>
      </w:r>
      <w:r>
        <w:t>TAFE, SYDNEY</w:t>
      </w:r>
    </w:p>
    <w:p w14:paraId="098180C3" w14:textId="77777777" w:rsidR="003F6F0E" w:rsidRPr="003F6F0E" w:rsidRDefault="003F6F0E" w:rsidP="003F6F0E"/>
    <w:p w14:paraId="4835784E" w14:textId="77777777" w:rsidR="006270A9" w:rsidRDefault="00796DB4">
      <w:pPr>
        <w:pStyle w:val="Heading2"/>
      </w:pPr>
      <w:r>
        <w:t>Certificate IV in Web-based technlogies</w:t>
      </w:r>
      <w:r w:rsidR="009D5933">
        <w:t> | </w:t>
      </w:r>
      <w:r>
        <w:t>20/07/2015 – 25/11/2015</w:t>
      </w:r>
      <w:r w:rsidR="009D5933">
        <w:t> | </w:t>
      </w:r>
      <w:r>
        <w:t>Ultimo –TAFE, SYDNEY</w:t>
      </w:r>
    </w:p>
    <w:p w14:paraId="46551C68" w14:textId="77777777" w:rsidR="003F6F0E" w:rsidRDefault="006221A2" w:rsidP="003F6F0E">
      <w:pPr>
        <w:pStyle w:val="ListBullet"/>
      </w:pPr>
      <w:r>
        <w:t xml:space="preserve">Studied how to build responsive websites using technologies such as HTML5, </w:t>
      </w:r>
      <w:r w:rsidR="00503306">
        <w:t xml:space="preserve">CSS3, JavaScript, PHP, </w:t>
      </w:r>
      <w:r>
        <w:t>MySQL</w:t>
      </w:r>
      <w:r w:rsidR="00503306">
        <w:t xml:space="preserve"> and WordPress</w:t>
      </w:r>
      <w:r w:rsidR="00112DC1">
        <w:t>.</w:t>
      </w:r>
    </w:p>
    <w:p w14:paraId="1E4CC1A1" w14:textId="75ACD58D" w:rsidR="006270A9" w:rsidRDefault="00796DB4">
      <w:pPr>
        <w:pStyle w:val="Heading2"/>
      </w:pPr>
      <w:r>
        <w:t>Btect national diploma in it PRACTITIONERS (software development)</w:t>
      </w:r>
      <w:r w:rsidR="009D5933">
        <w:t> | </w:t>
      </w:r>
      <w:r w:rsidR="00FA3848">
        <w:t>2010-2012</w:t>
      </w:r>
      <w:r w:rsidR="009D5933">
        <w:t> | </w:t>
      </w:r>
      <w:r>
        <w:t>bedford college, united kingdom</w:t>
      </w:r>
    </w:p>
    <w:p w14:paraId="01ACEEDF" w14:textId="77777777" w:rsidR="006270A9" w:rsidRDefault="003F6F0E">
      <w:pPr>
        <w:pStyle w:val="ListBullet"/>
      </w:pPr>
      <w:r>
        <w:t>Achieved 2 A Levels (Distinction, Merit)</w:t>
      </w:r>
    </w:p>
    <w:p w14:paraId="62548906" w14:textId="77777777" w:rsidR="006270A9" w:rsidRDefault="003F6F0E">
      <w:pPr>
        <w:pStyle w:val="ListBullet"/>
      </w:pPr>
      <w:r>
        <w:t>Studied information Systems, event programming(C#/VB), front-end and backend production with the following skills: HTML4, CSS2, JavaScript and PHP</w:t>
      </w:r>
    </w:p>
    <w:p w14:paraId="601984DF" w14:textId="77777777" w:rsidR="006270A9" w:rsidRDefault="003F6F0E">
      <w:pPr>
        <w:pStyle w:val="ListBullet"/>
      </w:pPr>
      <w:r>
        <w:t>Functional Skills – IT (Level 2) Passed</w:t>
      </w:r>
    </w:p>
    <w:p w14:paraId="4E0B39C0" w14:textId="77777777" w:rsidR="003F6F0E" w:rsidRDefault="003F6F0E">
      <w:pPr>
        <w:pStyle w:val="ListBullet"/>
      </w:pPr>
      <w:r>
        <w:t>Function Skills – Mathematics and English (Level 2) Passed</w:t>
      </w:r>
    </w:p>
    <w:p w14:paraId="1FB35351" w14:textId="4C68FC7F" w:rsidR="003F6F0E" w:rsidRDefault="00D94CF1">
      <w:pPr>
        <w:pStyle w:val="ListBullet"/>
      </w:pPr>
      <w:r>
        <w:t xml:space="preserve">Cisco – </w:t>
      </w:r>
      <w:r w:rsidR="003F6F0E">
        <w:t>CCNA</w:t>
      </w:r>
      <w:r>
        <w:t xml:space="preserve"> certified.</w:t>
      </w:r>
    </w:p>
    <w:p w14:paraId="3D9018BA" w14:textId="77777777" w:rsidR="003F6F0E" w:rsidRDefault="003F6F0E" w:rsidP="003F6F0E">
      <w:pPr>
        <w:pStyle w:val="ListBullet"/>
        <w:numPr>
          <w:ilvl w:val="1"/>
          <w:numId w:val="21"/>
        </w:numPr>
      </w:pPr>
      <w:r>
        <w:t>Introduction to Routing and Switching in the Enterprise</w:t>
      </w:r>
    </w:p>
    <w:p w14:paraId="5C116A4A" w14:textId="77777777" w:rsidR="003F6F0E" w:rsidRDefault="003F6F0E" w:rsidP="003F6F0E">
      <w:pPr>
        <w:pStyle w:val="ListBullet"/>
        <w:numPr>
          <w:ilvl w:val="1"/>
          <w:numId w:val="21"/>
        </w:numPr>
      </w:pPr>
      <w:r>
        <w:t>Networking for home and small business</w:t>
      </w:r>
    </w:p>
    <w:p w14:paraId="2327871B" w14:textId="77777777" w:rsidR="001B29CF" w:rsidRPr="001B29CF" w:rsidRDefault="001B29CF" w:rsidP="00503306">
      <w:pPr>
        <w:pStyle w:val="ListBullet"/>
        <w:numPr>
          <w:ilvl w:val="0"/>
          <w:numId w:val="0"/>
        </w:numPr>
      </w:pPr>
    </w:p>
    <w:sectPr w:rsidR="001B29CF" w:rsidRPr="001B29CF" w:rsidSect="00617B26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79FE8" w14:textId="77777777" w:rsidR="00643D9D" w:rsidRDefault="00643D9D">
      <w:pPr>
        <w:spacing w:after="0"/>
      </w:pPr>
      <w:r>
        <w:separator/>
      </w:r>
    </w:p>
  </w:endnote>
  <w:endnote w:type="continuationSeparator" w:id="0">
    <w:p w14:paraId="5337C7C7" w14:textId="77777777" w:rsidR="00643D9D" w:rsidRDefault="00643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B725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B538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3C79E" w14:textId="77777777" w:rsidR="00643D9D" w:rsidRDefault="00643D9D">
      <w:pPr>
        <w:spacing w:after="0"/>
      </w:pPr>
      <w:r>
        <w:separator/>
      </w:r>
    </w:p>
  </w:footnote>
  <w:footnote w:type="continuationSeparator" w:id="0">
    <w:p w14:paraId="339173DD" w14:textId="77777777" w:rsidR="00643D9D" w:rsidRDefault="00643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0E898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0C"/>
    <w:rsid w:val="0004594D"/>
    <w:rsid w:val="000A4F59"/>
    <w:rsid w:val="000F5614"/>
    <w:rsid w:val="00112DC1"/>
    <w:rsid w:val="00141A4C"/>
    <w:rsid w:val="00196903"/>
    <w:rsid w:val="001B29CF"/>
    <w:rsid w:val="0028220F"/>
    <w:rsid w:val="002B3178"/>
    <w:rsid w:val="00316B11"/>
    <w:rsid w:val="00356C14"/>
    <w:rsid w:val="00397143"/>
    <w:rsid w:val="003B0B55"/>
    <w:rsid w:val="003F6F0E"/>
    <w:rsid w:val="00433A4C"/>
    <w:rsid w:val="00503306"/>
    <w:rsid w:val="00532A0D"/>
    <w:rsid w:val="0055323C"/>
    <w:rsid w:val="00617B26"/>
    <w:rsid w:val="006221A2"/>
    <w:rsid w:val="006270A9"/>
    <w:rsid w:val="00643D9D"/>
    <w:rsid w:val="0065683F"/>
    <w:rsid w:val="00675956"/>
    <w:rsid w:val="00681034"/>
    <w:rsid w:val="006C2F76"/>
    <w:rsid w:val="006C5CAC"/>
    <w:rsid w:val="00796DB4"/>
    <w:rsid w:val="007F1B14"/>
    <w:rsid w:val="00816216"/>
    <w:rsid w:val="00842202"/>
    <w:rsid w:val="0087734B"/>
    <w:rsid w:val="00907010"/>
    <w:rsid w:val="00971C3D"/>
    <w:rsid w:val="009B0287"/>
    <w:rsid w:val="009B5020"/>
    <w:rsid w:val="009D5933"/>
    <w:rsid w:val="009E278D"/>
    <w:rsid w:val="00A305D0"/>
    <w:rsid w:val="00AB538E"/>
    <w:rsid w:val="00AD7E0C"/>
    <w:rsid w:val="00B75EE7"/>
    <w:rsid w:val="00BD768D"/>
    <w:rsid w:val="00BE7F08"/>
    <w:rsid w:val="00C15C15"/>
    <w:rsid w:val="00C61F8E"/>
    <w:rsid w:val="00D94CF1"/>
    <w:rsid w:val="00E83E4B"/>
    <w:rsid w:val="00EA0020"/>
    <w:rsid w:val="00F11A19"/>
    <w:rsid w:val="00F228FC"/>
    <w:rsid w:val="00FA3848"/>
    <w:rsid w:val="00F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F1DA"/>
  <w15:docId w15:val="{AEC67615-2E70-4B2D-BB0E-30E93293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70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4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dicoetzee@live.com" TargetMode="External"/><Relationship Id="rId13" Type="http://schemas.openxmlformats.org/officeDocument/2006/relationships/hyperlink" Target="http://v-ink.com.a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eservicehub.co.za/admin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intoucheastrand.intoucheastrand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ntouchadvertising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zst.app&amp;hl=en_ZA" TargetMode="External"/><Relationship Id="rId14" Type="http://schemas.openxmlformats.org/officeDocument/2006/relationships/hyperlink" Target="http://tattoodirectory.com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d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8CDA47EA1F4F8483244691C7CCB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E1B3-EC3B-4112-A74F-EFD672918B3B}"/>
      </w:docPartPr>
      <w:docPartBody>
        <w:p w:rsidR="005D5EDB" w:rsidRDefault="00EB6D8A">
          <w:pPr>
            <w:pStyle w:val="7A8CDA47EA1F4F8483244691C7CCBBE2"/>
          </w:pPr>
          <w:r>
            <w:t>Education</w:t>
          </w:r>
        </w:p>
      </w:docPartBody>
    </w:docPart>
    <w:docPart>
      <w:docPartPr>
        <w:name w:val="9C9CF324FF2E4BA49BE5A19F4792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847E9-BA4B-457F-92BF-DC1CD7AB028E}"/>
      </w:docPartPr>
      <w:docPartBody>
        <w:p w:rsidR="005D5EDB" w:rsidRDefault="00CA5F9F" w:rsidP="00CA5F9F">
          <w:pPr>
            <w:pStyle w:val="9C9CF324FF2E4BA49BE5A19F4792FAC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F9F"/>
    <w:rsid w:val="0003345D"/>
    <w:rsid w:val="005D5EDB"/>
    <w:rsid w:val="00AE113D"/>
    <w:rsid w:val="00C02A12"/>
    <w:rsid w:val="00C05C1C"/>
    <w:rsid w:val="00CA5F9F"/>
    <w:rsid w:val="00EB6D8A"/>
    <w:rsid w:val="00F7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BBD43346F459D9DAE2DDA48CF16B3">
    <w:name w:val="379BBD43346F459D9DAE2DDA48CF16B3"/>
  </w:style>
  <w:style w:type="paragraph" w:customStyle="1" w:styleId="8741FCE50B6744618443672948E26AFC">
    <w:name w:val="8741FCE50B6744618443672948E26AFC"/>
  </w:style>
  <w:style w:type="paragraph" w:customStyle="1" w:styleId="BF6EED153E004CB5B273DA9298223DB3">
    <w:name w:val="BF6EED153E004CB5B273DA9298223DB3"/>
  </w:style>
  <w:style w:type="paragraph" w:customStyle="1" w:styleId="3A74813D7BE2447ABD9190E252B84451">
    <w:name w:val="3A74813D7BE2447ABD9190E252B84451"/>
  </w:style>
  <w:style w:type="paragraph" w:customStyle="1" w:styleId="329FCAF40F65428AB06CDD51C9874E25">
    <w:name w:val="329FCAF40F65428AB06CDD51C9874E25"/>
  </w:style>
  <w:style w:type="paragraph" w:customStyle="1" w:styleId="395D8DD532704A93B0F66756FB2B2D84">
    <w:name w:val="395D8DD532704A93B0F66756FB2B2D84"/>
  </w:style>
  <w:style w:type="paragraph" w:customStyle="1" w:styleId="7A8CDA47EA1F4F8483244691C7CCBBE2">
    <w:name w:val="7A8CDA47EA1F4F8483244691C7CCBBE2"/>
  </w:style>
  <w:style w:type="paragraph" w:customStyle="1" w:styleId="AA68B6491EA54E1A9A4FD0C7D626F374">
    <w:name w:val="AA68B6491EA54E1A9A4FD0C7D626F374"/>
  </w:style>
  <w:style w:type="paragraph" w:customStyle="1" w:styleId="D710F9C631424D2A98846C48F869C595">
    <w:name w:val="D710F9C631424D2A98846C48F869C595"/>
  </w:style>
  <w:style w:type="paragraph" w:customStyle="1" w:styleId="9799F9A19D6B4961BE6059F351B95577">
    <w:name w:val="9799F9A19D6B4961BE6059F351B95577"/>
  </w:style>
  <w:style w:type="paragraph" w:customStyle="1" w:styleId="9AFFE533F3BA4B83B62935DCA283B66A">
    <w:name w:val="9AFFE533F3BA4B83B62935DCA283B66A"/>
  </w:style>
  <w:style w:type="paragraph" w:customStyle="1" w:styleId="C3FCEC57167C475190BD8100BD3E8F93">
    <w:name w:val="C3FCEC57167C475190BD8100BD3E8F93"/>
  </w:style>
  <w:style w:type="paragraph" w:customStyle="1" w:styleId="F20278B3119441A6BB062BA2FC9A5BDF">
    <w:name w:val="F20278B3119441A6BB062BA2FC9A5BDF"/>
  </w:style>
  <w:style w:type="paragraph" w:customStyle="1" w:styleId="FA6CED9E6A3D4029B6DA5247BA8A6F51">
    <w:name w:val="FA6CED9E6A3D4029B6DA5247BA8A6F51"/>
  </w:style>
  <w:style w:type="paragraph" w:customStyle="1" w:styleId="C34AD07E7CF24689947751A8C40324E4">
    <w:name w:val="C34AD07E7CF24689947751A8C40324E4"/>
  </w:style>
  <w:style w:type="paragraph" w:customStyle="1" w:styleId="3929C73DD19F4353B4843B4B52057112">
    <w:name w:val="3929C73DD19F4353B4843B4B52057112"/>
  </w:style>
  <w:style w:type="paragraph" w:customStyle="1" w:styleId="E60B030BD4784ADF9E0D2F9F4EEFB57D">
    <w:name w:val="E60B030BD4784ADF9E0D2F9F4EEFB57D"/>
  </w:style>
  <w:style w:type="paragraph" w:customStyle="1" w:styleId="041521F38FD449B1916C3CA26B407ABC">
    <w:name w:val="041521F38FD449B1916C3CA26B407ABC"/>
  </w:style>
  <w:style w:type="paragraph" w:customStyle="1" w:styleId="1C9CED03665A4C2FB878F054C9F1F8CF">
    <w:name w:val="1C9CED03665A4C2FB878F054C9F1F8CF"/>
  </w:style>
  <w:style w:type="paragraph" w:customStyle="1" w:styleId="EC97D491AA1C4093A8CA66B5C1B6BDB9">
    <w:name w:val="EC97D491AA1C4093A8CA66B5C1B6BDB9"/>
  </w:style>
  <w:style w:type="paragraph" w:customStyle="1" w:styleId="C33F549F4A204C1BAA7CB777117F96F8">
    <w:name w:val="C33F549F4A204C1BAA7CB777117F96F8"/>
  </w:style>
  <w:style w:type="paragraph" w:customStyle="1" w:styleId="1D33477C40D74F9995538034B03C9CE5">
    <w:name w:val="1D33477C40D74F9995538034B03C9CE5"/>
  </w:style>
  <w:style w:type="paragraph" w:customStyle="1" w:styleId="4F64F373500A43A9B6F178CBEC0FC653">
    <w:name w:val="4F64F373500A43A9B6F178CBEC0FC653"/>
  </w:style>
  <w:style w:type="paragraph" w:customStyle="1" w:styleId="9713985D09934BA490B8D41E06665CD8">
    <w:name w:val="9713985D09934BA490B8D41E06665CD8"/>
  </w:style>
  <w:style w:type="paragraph" w:customStyle="1" w:styleId="70D9CC91693D4A44A1DB6716F3BF913D">
    <w:name w:val="70D9CC91693D4A44A1DB6716F3BF913D"/>
  </w:style>
  <w:style w:type="paragraph" w:customStyle="1" w:styleId="511AA099EE4E42249FC3C89FB8977C69">
    <w:name w:val="511AA099EE4E42249FC3C89FB8977C69"/>
  </w:style>
  <w:style w:type="paragraph" w:customStyle="1" w:styleId="2E8FE29E968F42AE9C20751863DC1055">
    <w:name w:val="2E8FE29E968F42AE9C20751863DC1055"/>
  </w:style>
  <w:style w:type="paragraph" w:customStyle="1" w:styleId="B563EF6A3FC34F46AF8DB512F352A388">
    <w:name w:val="B563EF6A3FC34F46AF8DB512F352A388"/>
  </w:style>
  <w:style w:type="paragraph" w:customStyle="1" w:styleId="602BD0D8ECC24B9982777B5FCD031695">
    <w:name w:val="602BD0D8ECC24B9982777B5FCD031695"/>
  </w:style>
  <w:style w:type="paragraph" w:customStyle="1" w:styleId="21977326B72849949936BFE1F7A6D3D6">
    <w:name w:val="21977326B72849949936BFE1F7A6D3D6"/>
  </w:style>
  <w:style w:type="paragraph" w:customStyle="1" w:styleId="65D97943AE3B49C4B67EE135F85ECBD1">
    <w:name w:val="65D97943AE3B49C4B67EE135F85ECBD1"/>
  </w:style>
  <w:style w:type="paragraph" w:customStyle="1" w:styleId="89DB8F259D5246159FC1839AA007F365">
    <w:name w:val="89DB8F259D5246159FC1839AA007F365"/>
  </w:style>
  <w:style w:type="paragraph" w:customStyle="1" w:styleId="7B0ED2B672624A6EA2E540EC0A1962AE">
    <w:name w:val="7B0ED2B672624A6EA2E540EC0A1962AE"/>
  </w:style>
  <w:style w:type="paragraph" w:customStyle="1" w:styleId="D821EB050E43457CB838146CB1A6FE6A">
    <w:name w:val="D821EB050E43457CB838146CB1A6FE6A"/>
    <w:rsid w:val="00CA5F9F"/>
  </w:style>
  <w:style w:type="paragraph" w:customStyle="1" w:styleId="579222B903414CE98C22896B0D22B72E">
    <w:name w:val="579222B903414CE98C22896B0D22B72E"/>
    <w:rsid w:val="00CA5F9F"/>
  </w:style>
  <w:style w:type="paragraph" w:customStyle="1" w:styleId="B265B86A9D6A4358A0F43F7644675265">
    <w:name w:val="B265B86A9D6A4358A0F43F7644675265"/>
    <w:rsid w:val="00CA5F9F"/>
  </w:style>
  <w:style w:type="paragraph" w:customStyle="1" w:styleId="A49C52B8C94B42FFAC758E8880BA9370">
    <w:name w:val="A49C52B8C94B42FFAC758E8880BA9370"/>
    <w:rsid w:val="00CA5F9F"/>
  </w:style>
  <w:style w:type="paragraph" w:customStyle="1" w:styleId="0863AE8B07A8452FA767303FFEAC5B71">
    <w:name w:val="0863AE8B07A8452FA767303FFEAC5B71"/>
    <w:rsid w:val="00CA5F9F"/>
  </w:style>
  <w:style w:type="paragraph" w:customStyle="1" w:styleId="96C1374795FB43F5B010AF911CB5508C">
    <w:name w:val="96C1374795FB43F5B010AF911CB5508C"/>
    <w:rsid w:val="00CA5F9F"/>
  </w:style>
  <w:style w:type="paragraph" w:customStyle="1" w:styleId="9C9CF324FF2E4BA49BE5A19F4792FACC">
    <w:name w:val="9C9CF324FF2E4BA49BE5A19F4792FACC"/>
    <w:rsid w:val="00CA5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5BF65-2700-443D-BC57-DD4AB1B3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Jodi Coetzee</dc:creator>
  <cp:keywords/>
  <cp:lastModifiedBy>Jodi Coetzee</cp:lastModifiedBy>
  <cp:revision>2</cp:revision>
  <dcterms:created xsi:type="dcterms:W3CDTF">2020-09-23T11:08:00Z</dcterms:created>
  <dcterms:modified xsi:type="dcterms:W3CDTF">2020-09-23T11:08:00Z</dcterms:modified>
  <cp:version/>
</cp:coreProperties>
</file>